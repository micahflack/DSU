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D5BA0" w14:textId="795AD977" w:rsidR="00E86413" w:rsidRPr="00F26C6A" w:rsidRDefault="008126D3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First Principles</w:t>
      </w:r>
    </w:p>
    <w:p w14:paraId="4A1AEDA1" w14:textId="526337C0" w:rsidR="00E86413" w:rsidRDefault="008126D3" w:rsidP="008126D3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Principle Name – Assessment</w:t>
      </w:r>
    </w:p>
    <w:p w14:paraId="505ED3B0" w14:textId="77777777" w:rsidR="008126D3" w:rsidRPr="008126D3" w:rsidRDefault="008126D3" w:rsidP="008126D3"/>
    <w:p w14:paraId="061B12E2" w14:textId="77777777" w:rsidR="00E86413" w:rsidRPr="00F26C6A" w:rsidRDefault="00E86413" w:rsidP="00EE1317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57B00FF6" w14:textId="77777777" w:rsidR="00E86413" w:rsidRPr="00F26C6A" w:rsidRDefault="00E86413" w:rsidP="00A97FD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1861427C" w14:textId="435EAAD9" w:rsidR="00E86413" w:rsidRPr="00F26C6A" w:rsidRDefault="00E86413" w:rsidP="00EE1317">
      <w:pPr>
        <w:rPr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</w:t>
      </w:r>
      <w:r w:rsidR="008126D3">
        <w:rPr>
          <w:rStyle w:val="SubtleReference"/>
          <w:bCs/>
          <w:color w:val="000000"/>
          <w:sz w:val="24"/>
          <w:szCs w:val="24"/>
        </w:rPr>
        <w:t xml:space="preserve"> Describe what you are looking for, answer to the question, etc.</w:t>
      </w:r>
      <w:r>
        <w:rPr>
          <w:rStyle w:val="SubtleReference"/>
          <w:bCs/>
          <w:color w:val="000000"/>
          <w:sz w:val="24"/>
          <w:szCs w:val="24"/>
        </w:rPr>
        <w:t xml:space="preserve"> (Verdana, 12 pt, Bold)</w:t>
      </w:r>
    </w:p>
    <w:p w14:paraId="66405B06" w14:textId="77777777" w:rsidR="00E86413" w:rsidRPr="00F26C6A" w:rsidRDefault="00E86413" w:rsidP="00684518">
      <w:pPr>
        <w:rPr>
          <w:rStyle w:val="SubtleEmphasis"/>
          <w:iCs/>
          <w:color w:val="000000"/>
          <w:sz w:val="24"/>
          <w:szCs w:val="24"/>
        </w:rPr>
      </w:pPr>
    </w:p>
    <w:p w14:paraId="7DC8AD7E" w14:textId="77777777" w:rsidR="008126D3" w:rsidRPr="00F26C6A" w:rsidRDefault="008126D3" w:rsidP="008126D3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16B4B283" w14:textId="77777777" w:rsidR="008126D3" w:rsidRPr="00F26C6A" w:rsidRDefault="008126D3" w:rsidP="008126D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2D310942" w14:textId="77777777" w:rsidR="008126D3" w:rsidRDefault="008126D3" w:rsidP="008126D3">
      <w:pPr>
        <w:rPr>
          <w:rStyle w:val="SubtleReference"/>
          <w:bCs/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 Describe what you are looking for, answer to the question, etc. (Verdana, 12 pt, Bold)</w:t>
      </w:r>
    </w:p>
    <w:p w14:paraId="4406CCC3" w14:textId="77777777" w:rsidR="008126D3" w:rsidRPr="00F26C6A" w:rsidRDefault="008126D3" w:rsidP="008126D3">
      <w:pPr>
        <w:rPr>
          <w:color w:val="000000"/>
          <w:sz w:val="24"/>
          <w:szCs w:val="24"/>
        </w:rPr>
      </w:pPr>
      <w:bookmarkStart w:id="0" w:name="_GoBack"/>
      <w:bookmarkEnd w:id="0"/>
    </w:p>
    <w:p w14:paraId="4D3CEF42" w14:textId="77777777" w:rsidR="008126D3" w:rsidRPr="00F26C6A" w:rsidRDefault="008126D3" w:rsidP="008126D3">
      <w:pPr>
        <w:rPr>
          <w:rStyle w:val="SubtleEmphasis"/>
          <w:iCs/>
          <w:color w:val="000000"/>
          <w:sz w:val="24"/>
          <w:szCs w:val="24"/>
        </w:rPr>
      </w:pPr>
      <w:r w:rsidRPr="00F26C6A">
        <w:rPr>
          <w:rStyle w:val="SubtleEmphasis"/>
          <w:iCs/>
          <w:color w:val="000000"/>
          <w:sz w:val="24"/>
          <w:szCs w:val="24"/>
        </w:rPr>
        <w:t xml:space="preserve">Learning </w:t>
      </w:r>
      <w:r>
        <w:rPr>
          <w:rStyle w:val="SubtleEmphasis"/>
          <w:iCs/>
          <w:color w:val="000000"/>
          <w:sz w:val="24"/>
          <w:szCs w:val="24"/>
        </w:rPr>
        <w:t>Outcome Number (Verdana, 12 pt, Italic)</w:t>
      </w:r>
    </w:p>
    <w:p w14:paraId="35B39F5A" w14:textId="77777777" w:rsidR="008126D3" w:rsidRPr="00F26C6A" w:rsidRDefault="008126D3" w:rsidP="008126D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is the assessment question/item.  (Verdana, 12 pt)</w:t>
      </w:r>
    </w:p>
    <w:p w14:paraId="46F51A82" w14:textId="77777777" w:rsidR="008126D3" w:rsidRPr="00F26C6A" w:rsidRDefault="008126D3" w:rsidP="008126D3">
      <w:pPr>
        <w:rPr>
          <w:color w:val="000000"/>
          <w:sz w:val="24"/>
          <w:szCs w:val="24"/>
        </w:rPr>
      </w:pPr>
      <w:r>
        <w:rPr>
          <w:rStyle w:val="SubtleReference"/>
          <w:bCs/>
          <w:color w:val="000000"/>
          <w:sz w:val="24"/>
          <w:szCs w:val="24"/>
        </w:rPr>
        <w:t xml:space="preserve">This is the </w:t>
      </w:r>
      <w:r w:rsidRPr="00F26C6A">
        <w:rPr>
          <w:rStyle w:val="SubtleReference"/>
          <w:bCs/>
          <w:color w:val="000000"/>
          <w:sz w:val="24"/>
          <w:szCs w:val="24"/>
        </w:rPr>
        <w:t>Answer</w:t>
      </w:r>
      <w:r>
        <w:rPr>
          <w:rStyle w:val="SubtleReference"/>
          <w:bCs/>
          <w:color w:val="000000"/>
          <w:sz w:val="24"/>
          <w:szCs w:val="24"/>
        </w:rPr>
        <w:t>. Describe what you are looking for, answer to the question, etc. (Verdana, 12 pt, Bold)</w:t>
      </w:r>
    </w:p>
    <w:p w14:paraId="6DD532A9" w14:textId="77777777" w:rsidR="00E86413" w:rsidRDefault="00E86413" w:rsidP="001A71D6">
      <w:pPr>
        <w:rPr>
          <w:b/>
          <w:color w:val="000000"/>
        </w:rPr>
      </w:pPr>
    </w:p>
    <w:p w14:paraId="27056F70" w14:textId="77777777" w:rsidR="00E86413" w:rsidRPr="00F26C6A" w:rsidRDefault="00E86413" w:rsidP="001A71D6">
      <w:pPr>
        <w:rPr>
          <w:b/>
          <w:color w:val="000000"/>
        </w:rPr>
      </w:pPr>
      <w:r>
        <w:rPr>
          <w:b/>
          <w:color w:val="000000"/>
        </w:rPr>
        <w:t>Repeat as needed.</w:t>
      </w:r>
    </w:p>
    <w:sectPr w:rsidR="00E86413" w:rsidRPr="00F26C6A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7A729" w14:textId="77777777" w:rsidR="00BB5437" w:rsidRDefault="00BB5437">
      <w:r>
        <w:separator/>
      </w:r>
    </w:p>
  </w:endnote>
  <w:endnote w:type="continuationSeparator" w:id="0">
    <w:p w14:paraId="0080A970" w14:textId="77777777" w:rsidR="00BB5437" w:rsidRDefault="00BB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B4C73" w14:textId="77777777" w:rsidR="00E86413" w:rsidRDefault="00E8641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AFDBC" w14:textId="77777777" w:rsidR="00E86413" w:rsidRDefault="00BB5437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4AD74EB">
        <v:rect id="_x0000_i1025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E86413">
      <w:rPr>
        <w:rFonts w:ascii="Calibri" w:hAnsi="Calibri"/>
        <w:noProof/>
        <w:sz w:val="14"/>
      </w:rPr>
      <w:t>19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2A44E8EB" w14:textId="709E374F" w:rsidR="00E86413" w:rsidRPr="00A7799E" w:rsidRDefault="000D678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3D6B5BE0" wp14:editId="3370273E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 xml:space="preserve">©2017 </w:t>
    </w:r>
    <w:hyperlink r:id="rId3" w:history="1">
      <w:r w:rsidR="00E86413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E86413" w:rsidRPr="00347B71">
      <w:rPr>
        <w:rFonts w:ascii="Calibri" w:hAnsi="Calibri"/>
        <w:sz w:val="14"/>
      </w:rPr>
      <w:t xml:space="preserve"> (C5)</w:t>
    </w:r>
    <w:r w:rsidR="00E86413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CCBA4" w14:textId="77777777" w:rsidR="00E86413" w:rsidRDefault="00BB5437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AB067A1">
        <v:rect id="_x0000_i1026" style="width:479pt;height:1pt" o:hralign="center" o:hrstd="t" o:hrnoshade="t" o:hr="t" fillcolor="#1cade4" stroked="f"/>
      </w:pict>
    </w:r>
    <w:r w:rsidR="00E86413">
      <w:rPr>
        <w:rFonts w:ascii="Calibri" w:hAnsi="Calibri"/>
        <w:sz w:val="14"/>
      </w:rPr>
      <w:tab/>
      <w:t xml:space="preserve"> </w:t>
    </w:r>
    <w:r w:rsidR="00E86413" w:rsidRPr="00A517CC">
      <w:rPr>
        <w:rFonts w:ascii="Calibri" w:hAnsi="Calibri"/>
        <w:sz w:val="14"/>
      </w:rPr>
      <w:t xml:space="preserve">Page | </w:t>
    </w:r>
    <w:r w:rsidR="00E86413" w:rsidRPr="00A517CC">
      <w:rPr>
        <w:rFonts w:ascii="Calibri" w:hAnsi="Calibri"/>
        <w:sz w:val="14"/>
      </w:rPr>
      <w:fldChar w:fldCharType="begin"/>
    </w:r>
    <w:r w:rsidR="00E86413" w:rsidRPr="00A517CC">
      <w:rPr>
        <w:rFonts w:ascii="Calibri" w:hAnsi="Calibri"/>
        <w:sz w:val="14"/>
      </w:rPr>
      <w:instrText xml:space="preserve"> PAGE   \* MERGEFORMAT </w:instrText>
    </w:r>
    <w:r w:rsidR="00E86413" w:rsidRPr="00A517CC">
      <w:rPr>
        <w:rFonts w:ascii="Calibri" w:hAnsi="Calibri"/>
        <w:sz w:val="14"/>
      </w:rPr>
      <w:fldChar w:fldCharType="separate"/>
    </w:r>
    <w:r w:rsidR="008126D3">
      <w:rPr>
        <w:rFonts w:ascii="Calibri" w:hAnsi="Calibri"/>
        <w:noProof/>
        <w:sz w:val="14"/>
      </w:rPr>
      <w:t>1</w:t>
    </w:r>
    <w:r w:rsidR="00E86413" w:rsidRPr="00A517CC">
      <w:rPr>
        <w:rFonts w:ascii="Calibri" w:hAnsi="Calibri"/>
        <w:sz w:val="14"/>
      </w:rPr>
      <w:fldChar w:fldCharType="end"/>
    </w:r>
    <w:r w:rsidR="00E86413">
      <w:rPr>
        <w:rFonts w:ascii="Calibri" w:hAnsi="Calibri"/>
        <w:sz w:val="14"/>
      </w:rPr>
      <w:t xml:space="preserve"> </w:t>
    </w:r>
  </w:p>
  <w:p w14:paraId="126D5B2D" w14:textId="77777777" w:rsidR="00E86413" w:rsidRDefault="00E86413" w:rsidP="0049416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084F85EC" w14:textId="6A466B27" w:rsidR="00E86413" w:rsidRPr="0049416E" w:rsidRDefault="000D678E" w:rsidP="0049416E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3C8481BA" wp14:editId="7371A7FC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6413">
      <w:rPr>
        <w:rFonts w:ascii="Calibri" w:hAnsi="Calibri"/>
        <w:sz w:val="14"/>
      </w:rPr>
      <w:t xml:space="preserve">  </w:t>
    </w:r>
    <w:r w:rsidR="00E86413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E86413" w:rsidRPr="00A7799E">
        <w:rPr>
          <w:rStyle w:val="Hyperlink"/>
          <w:rFonts w:ascii="Calibri" w:hAnsi="Calibri"/>
          <w:sz w:val="14"/>
        </w:rPr>
        <w:t>Creative Commons Attribution</w:t>
      </w:r>
      <w:r w:rsidR="00E86413">
        <w:rPr>
          <w:rStyle w:val="Hyperlink"/>
          <w:rFonts w:ascii="Calibri" w:hAnsi="Calibri"/>
          <w:sz w:val="14"/>
        </w:rPr>
        <w:t xml:space="preserve"> 4.0</w:t>
      </w:r>
      <w:r w:rsidR="00E86413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E86413">
      <w:rPr>
        <w:rStyle w:val="Hyperlink"/>
        <w:rFonts w:ascii="Calibri" w:hAnsi="Calibri"/>
        <w:sz w:val="14"/>
      </w:rPr>
      <w:t xml:space="preserve"> </w:t>
    </w:r>
    <w:r w:rsidR="00E86413">
      <w:rPr>
        <w:rFonts w:ascii="Calibri" w:hAnsi="Calibri"/>
        <w:sz w:val="14"/>
      </w:rPr>
      <w:t xml:space="preserve">©2017 </w:t>
    </w:r>
  </w:p>
  <w:p w14:paraId="6DD16787" w14:textId="77777777" w:rsidR="00E86413" w:rsidRPr="00D40DB9" w:rsidRDefault="00E86413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41709" w14:textId="77777777" w:rsidR="00BB5437" w:rsidRDefault="00BB5437">
      <w:r>
        <w:separator/>
      </w:r>
    </w:p>
  </w:footnote>
  <w:footnote w:type="continuationSeparator" w:id="0">
    <w:p w14:paraId="22A1BE00" w14:textId="77777777" w:rsidR="00BB5437" w:rsidRDefault="00BB54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A8460" w14:textId="77777777" w:rsidR="00E86413" w:rsidRDefault="00E8641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56ACB" w14:textId="77777777" w:rsidR="00E86413" w:rsidRDefault="00E8641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C9D16E" w14:textId="77777777" w:rsidR="00E86413" w:rsidRPr="0020324C" w:rsidRDefault="00E86413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9CF"/>
    <w:multiLevelType w:val="hybridMultilevel"/>
    <w:tmpl w:val="44F61F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C14345"/>
    <w:multiLevelType w:val="hybridMultilevel"/>
    <w:tmpl w:val="F2ECC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91778E9"/>
    <w:multiLevelType w:val="hybridMultilevel"/>
    <w:tmpl w:val="93D834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E2A0C2A"/>
    <w:multiLevelType w:val="hybridMultilevel"/>
    <w:tmpl w:val="AA1C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6AE56FB"/>
    <w:multiLevelType w:val="hybridMultilevel"/>
    <w:tmpl w:val="FB28E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196746E1"/>
    <w:multiLevelType w:val="hybridMultilevel"/>
    <w:tmpl w:val="6098294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1CFB6E97"/>
    <w:multiLevelType w:val="hybridMultilevel"/>
    <w:tmpl w:val="AEEC41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27923E4D"/>
    <w:multiLevelType w:val="hybridMultilevel"/>
    <w:tmpl w:val="6ECCF620"/>
    <w:lvl w:ilvl="0" w:tplc="65EA5ED4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E232F8F"/>
    <w:multiLevelType w:val="hybridMultilevel"/>
    <w:tmpl w:val="1BB0886E"/>
    <w:lvl w:ilvl="0" w:tplc="F6E8DC9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3304DD"/>
    <w:multiLevelType w:val="hybridMultilevel"/>
    <w:tmpl w:val="97DC4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903B87"/>
    <w:multiLevelType w:val="hybridMultilevel"/>
    <w:tmpl w:val="B7B63E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7B3053"/>
    <w:multiLevelType w:val="hybridMultilevel"/>
    <w:tmpl w:val="48EE3A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>
    <w:nsid w:val="42A90D00"/>
    <w:multiLevelType w:val="hybridMultilevel"/>
    <w:tmpl w:val="3A36B342"/>
    <w:lvl w:ilvl="0" w:tplc="C33E961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A74046C"/>
    <w:multiLevelType w:val="hybridMultilevel"/>
    <w:tmpl w:val="C52E16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ADE6A9D"/>
    <w:multiLevelType w:val="hybridMultilevel"/>
    <w:tmpl w:val="A24CC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9E0FFC"/>
    <w:multiLevelType w:val="hybridMultilevel"/>
    <w:tmpl w:val="172E9A1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63975172"/>
    <w:multiLevelType w:val="hybridMultilevel"/>
    <w:tmpl w:val="8AF6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C1411B4"/>
    <w:multiLevelType w:val="hybridMultilevel"/>
    <w:tmpl w:val="CC7AEE94"/>
    <w:lvl w:ilvl="0" w:tplc="B6B6FB8C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72C1639"/>
    <w:multiLevelType w:val="hybridMultilevel"/>
    <w:tmpl w:val="860E6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77D3E73"/>
    <w:multiLevelType w:val="hybridMultilevel"/>
    <w:tmpl w:val="019297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7D87373"/>
    <w:multiLevelType w:val="hybridMultilevel"/>
    <w:tmpl w:val="9B00E9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B774E64"/>
    <w:multiLevelType w:val="hybridMultilevel"/>
    <w:tmpl w:val="35DE1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9"/>
  </w:num>
  <w:num w:numId="3">
    <w:abstractNumId w:val="17"/>
  </w:num>
  <w:num w:numId="4">
    <w:abstractNumId w:val="5"/>
  </w:num>
  <w:num w:numId="5">
    <w:abstractNumId w:val="13"/>
  </w:num>
  <w:num w:numId="6">
    <w:abstractNumId w:val="1"/>
  </w:num>
  <w:num w:numId="7">
    <w:abstractNumId w:val="8"/>
  </w:num>
  <w:num w:numId="8">
    <w:abstractNumId w:val="15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7"/>
  </w:num>
  <w:num w:numId="14">
    <w:abstractNumId w:val="22"/>
  </w:num>
  <w:num w:numId="15">
    <w:abstractNumId w:val="20"/>
  </w:num>
  <w:num w:numId="16">
    <w:abstractNumId w:val="23"/>
  </w:num>
  <w:num w:numId="17">
    <w:abstractNumId w:val="10"/>
  </w:num>
  <w:num w:numId="18">
    <w:abstractNumId w:val="19"/>
  </w:num>
  <w:num w:numId="19">
    <w:abstractNumId w:val="24"/>
  </w:num>
  <w:num w:numId="20">
    <w:abstractNumId w:val="21"/>
  </w:num>
  <w:num w:numId="21">
    <w:abstractNumId w:val="16"/>
  </w:num>
  <w:num w:numId="22">
    <w:abstractNumId w:val="3"/>
  </w:num>
  <w:num w:numId="23">
    <w:abstractNumId w:val="12"/>
  </w:num>
  <w:num w:numId="24">
    <w:abstractNumId w:val="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ED"/>
    <w:rsid w:val="00006B32"/>
    <w:rsid w:val="000078EF"/>
    <w:rsid w:val="00010706"/>
    <w:rsid w:val="00013197"/>
    <w:rsid w:val="000649B5"/>
    <w:rsid w:val="00097F44"/>
    <w:rsid w:val="000A4BDE"/>
    <w:rsid w:val="000D678E"/>
    <w:rsid w:val="000F7E1E"/>
    <w:rsid w:val="00111DFB"/>
    <w:rsid w:val="00155C46"/>
    <w:rsid w:val="001A71D6"/>
    <w:rsid w:val="001B4E9D"/>
    <w:rsid w:val="001C3953"/>
    <w:rsid w:val="001E68C2"/>
    <w:rsid w:val="0020324C"/>
    <w:rsid w:val="002102A9"/>
    <w:rsid w:val="00245745"/>
    <w:rsid w:val="00271AE7"/>
    <w:rsid w:val="00276850"/>
    <w:rsid w:val="002C4B43"/>
    <w:rsid w:val="002E7E76"/>
    <w:rsid w:val="002F03AE"/>
    <w:rsid w:val="002F2CEF"/>
    <w:rsid w:val="00313533"/>
    <w:rsid w:val="0032640A"/>
    <w:rsid w:val="00333CC6"/>
    <w:rsid w:val="00347B71"/>
    <w:rsid w:val="0036356E"/>
    <w:rsid w:val="00364F81"/>
    <w:rsid w:val="00367C99"/>
    <w:rsid w:val="003C4E7E"/>
    <w:rsid w:val="003C57A9"/>
    <w:rsid w:val="0046268F"/>
    <w:rsid w:val="0049416E"/>
    <w:rsid w:val="00496EB4"/>
    <w:rsid w:val="005077A1"/>
    <w:rsid w:val="0051152D"/>
    <w:rsid w:val="00594948"/>
    <w:rsid w:val="005F296B"/>
    <w:rsid w:val="00675D39"/>
    <w:rsid w:val="00684518"/>
    <w:rsid w:val="006926DB"/>
    <w:rsid w:val="006C5FA9"/>
    <w:rsid w:val="00714366"/>
    <w:rsid w:val="00751B0B"/>
    <w:rsid w:val="00796D54"/>
    <w:rsid w:val="007B40D7"/>
    <w:rsid w:val="007B5098"/>
    <w:rsid w:val="007F74BD"/>
    <w:rsid w:val="008126D3"/>
    <w:rsid w:val="008308D9"/>
    <w:rsid w:val="00863B79"/>
    <w:rsid w:val="00867473"/>
    <w:rsid w:val="008C72D2"/>
    <w:rsid w:val="008C7E92"/>
    <w:rsid w:val="008D5430"/>
    <w:rsid w:val="0092482E"/>
    <w:rsid w:val="00940873"/>
    <w:rsid w:val="0095227A"/>
    <w:rsid w:val="00984E55"/>
    <w:rsid w:val="009E7BE6"/>
    <w:rsid w:val="00A517CC"/>
    <w:rsid w:val="00A565F1"/>
    <w:rsid w:val="00A76C1E"/>
    <w:rsid w:val="00A7799E"/>
    <w:rsid w:val="00A97FDE"/>
    <w:rsid w:val="00AA74A5"/>
    <w:rsid w:val="00AB34D8"/>
    <w:rsid w:val="00AD6617"/>
    <w:rsid w:val="00B10FD5"/>
    <w:rsid w:val="00B11EB6"/>
    <w:rsid w:val="00B44A7B"/>
    <w:rsid w:val="00B71E53"/>
    <w:rsid w:val="00BA6B8E"/>
    <w:rsid w:val="00BB0C78"/>
    <w:rsid w:val="00BB5437"/>
    <w:rsid w:val="00BC3835"/>
    <w:rsid w:val="00C27DAD"/>
    <w:rsid w:val="00C429F9"/>
    <w:rsid w:val="00CA652E"/>
    <w:rsid w:val="00CD551A"/>
    <w:rsid w:val="00CF5DFF"/>
    <w:rsid w:val="00CF651C"/>
    <w:rsid w:val="00D07D29"/>
    <w:rsid w:val="00D36E31"/>
    <w:rsid w:val="00D40DB9"/>
    <w:rsid w:val="00DC0C38"/>
    <w:rsid w:val="00DC327D"/>
    <w:rsid w:val="00DD1941"/>
    <w:rsid w:val="00DD531D"/>
    <w:rsid w:val="00DF2652"/>
    <w:rsid w:val="00E068D9"/>
    <w:rsid w:val="00E3142C"/>
    <w:rsid w:val="00E314A3"/>
    <w:rsid w:val="00E3365C"/>
    <w:rsid w:val="00E574ED"/>
    <w:rsid w:val="00E86413"/>
    <w:rsid w:val="00E96F1D"/>
    <w:rsid w:val="00EB4C8E"/>
    <w:rsid w:val="00EB5F36"/>
    <w:rsid w:val="00EC4C97"/>
    <w:rsid w:val="00ED1BC7"/>
    <w:rsid w:val="00ED65F5"/>
    <w:rsid w:val="00EE1317"/>
    <w:rsid w:val="00F11AD6"/>
    <w:rsid w:val="00F253CB"/>
    <w:rsid w:val="00F2563D"/>
    <w:rsid w:val="00F26C6A"/>
    <w:rsid w:val="00F4595A"/>
    <w:rsid w:val="00F639B9"/>
    <w:rsid w:val="00F652FA"/>
    <w:rsid w:val="00F85F5F"/>
    <w:rsid w:val="00F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1E4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347B71"/>
    <w:pPr>
      <w:pBdr>
        <w:top w:val="single" w:sz="24" w:space="0" w:color="1CADE4"/>
        <w:left w:val="single" w:sz="24" w:space="0" w:color="1CADE4"/>
        <w:bottom w:val="single" w:sz="24" w:space="0" w:color="1CADE4"/>
        <w:right w:val="single" w:sz="24" w:space="0" w:color="1CADE4"/>
      </w:pBdr>
      <w:shd w:val="clear" w:color="auto" w:fill="1CADE4"/>
      <w:spacing w:after="0"/>
      <w:jc w:val="center"/>
      <w:outlineLvl w:val="0"/>
    </w:pPr>
    <w:rPr>
      <w:rFonts w:ascii="Century Gothic" w:hAnsi="Century Gothic"/>
      <w:b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92482E"/>
    <w:pPr>
      <w:pBdr>
        <w:top w:val="single" w:sz="24" w:space="0" w:color="D1EEF9"/>
        <w:left w:val="single" w:sz="24" w:space="0" w:color="D1EEF9"/>
        <w:bottom w:val="single" w:sz="24" w:space="0" w:color="D1EEF9"/>
        <w:right w:val="single" w:sz="24" w:space="0" w:color="D1EEF9"/>
      </w:pBdr>
      <w:shd w:val="clear" w:color="auto" w:fill="D1EEF9"/>
      <w:spacing w:after="0"/>
      <w:outlineLvl w:val="1"/>
    </w:pPr>
    <w:rPr>
      <w:rFonts w:ascii="Century Gothic" w:hAnsi="Century Gothic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47B71"/>
    <w:rPr>
      <w:rFonts w:ascii="Century Gothic" w:hAnsi="Century Gothic" w:cs="Times New Roman"/>
      <w:b/>
      <w:caps/>
      <w:color w:val="FFFFFF"/>
      <w:spacing w:val="15"/>
      <w:sz w:val="22"/>
      <w:szCs w:val="22"/>
      <w:shd w:val="clear" w:color="auto" w:fill="1CADE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2482E"/>
    <w:rPr>
      <w:rFonts w:ascii="Century Gothic" w:hAnsi="Century Gothic" w:cs="Times New Roman"/>
      <w:b/>
      <w:caps/>
      <w:spacing w:val="15"/>
      <w:shd w:val="clear" w:color="auto" w:fill="D1EEF9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6C5FA9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6C5FA9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6C5FA9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6C5FA9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1313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6C5FA9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6C5FA9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uiPriority w:val="99"/>
    <w:rsid w:val="00984E5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1</TotalTime>
  <Pages>1</Pages>
  <Words>106</Words>
  <Characters>606</Characters>
  <Application>Microsoft Macintosh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Ham, Michael</cp:lastModifiedBy>
  <cp:revision>3</cp:revision>
  <dcterms:created xsi:type="dcterms:W3CDTF">2017-08-03T21:00:00Z</dcterms:created>
  <dcterms:modified xsi:type="dcterms:W3CDTF">2017-11-30T19:28:00Z</dcterms:modified>
</cp:coreProperties>
</file>