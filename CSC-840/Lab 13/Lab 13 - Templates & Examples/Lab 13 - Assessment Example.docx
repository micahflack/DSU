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08FC" w14:textId="77777777" w:rsidR="000A4BDE" w:rsidRPr="00F26C6A" w:rsidRDefault="000F7E1E" w:rsidP="0020324C">
      <w:pPr>
        <w:pStyle w:val="Title"/>
        <w:rPr>
          <w:rFonts w:ascii="Calibri" w:hAnsi="Calibri"/>
        </w:rPr>
      </w:pPr>
      <w:r w:rsidRPr="00F26C6A">
        <w:rPr>
          <w:rFonts w:ascii="Calibri" w:hAnsi="Calibri"/>
        </w:rPr>
        <w:t>Secure Scripting</w:t>
      </w:r>
    </w:p>
    <w:p w14:paraId="1EBBAE26" w14:textId="77777777" w:rsidR="000F7E1E" w:rsidRPr="00F26C6A" w:rsidRDefault="000F7E1E" w:rsidP="00E3365C">
      <w:pPr>
        <w:pStyle w:val="Title"/>
        <w:rPr>
          <w:rFonts w:ascii="Calibri" w:hAnsi="Calibri"/>
          <w:b/>
          <w:sz w:val="36"/>
        </w:rPr>
      </w:pPr>
      <w:r w:rsidRPr="00F26C6A">
        <w:rPr>
          <w:rFonts w:ascii="Calibri" w:hAnsi="Calibri"/>
          <w:b/>
          <w:sz w:val="36"/>
        </w:rPr>
        <w:t>assessment questions</w:t>
      </w:r>
    </w:p>
    <w:p w14:paraId="2114B25C" w14:textId="77777777" w:rsidR="00EE1317" w:rsidRPr="00F26C6A" w:rsidRDefault="000F7E1E" w:rsidP="00EE1317">
      <w:pPr>
        <w:pStyle w:val="Heading3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Unit 1. The Basics</w:t>
      </w:r>
    </w:p>
    <w:p w14:paraId="320B42FF" w14:textId="77777777" w:rsidR="00EE1317" w:rsidRPr="00F26C6A" w:rsidRDefault="00EE1317" w:rsidP="00EE1317">
      <w:pPr>
        <w:rPr>
          <w:color w:val="000000" w:themeColor="text1"/>
          <w:sz w:val="24"/>
          <w:szCs w:val="24"/>
        </w:rPr>
      </w:pPr>
    </w:p>
    <w:p w14:paraId="751606BA" w14:textId="77777777" w:rsidR="000F7E1E" w:rsidRPr="00F26C6A" w:rsidRDefault="000F7E1E" w:rsidP="00EE1317">
      <w:pPr>
        <w:rPr>
          <w:rStyle w:val="SubtleEmphasis"/>
          <w:color w:val="000000" w:themeColor="text1"/>
          <w:sz w:val="24"/>
          <w:szCs w:val="24"/>
        </w:rPr>
      </w:pPr>
      <w:r w:rsidRPr="00F26C6A">
        <w:rPr>
          <w:rStyle w:val="SubtleEmphasis"/>
          <w:color w:val="000000" w:themeColor="text1"/>
          <w:sz w:val="24"/>
          <w:szCs w:val="24"/>
        </w:rPr>
        <w:t>Learning Objective 1.1</w:t>
      </w:r>
    </w:p>
    <w:p w14:paraId="690D0275" w14:textId="3B03642C" w:rsidR="000F7E1E" w:rsidRPr="00F26C6A" w:rsidRDefault="00BC025C" w:rsidP="000F7E1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 </w:t>
      </w:r>
      <w:r w:rsidR="000F7E1E" w:rsidRPr="00F26C6A">
        <w:rPr>
          <w:color w:val="000000" w:themeColor="text1"/>
          <w:sz w:val="24"/>
          <w:szCs w:val="24"/>
        </w:rPr>
        <w:t xml:space="preserve">In which of the following </w:t>
      </w:r>
      <w:r w:rsidR="00684518" w:rsidRPr="00F26C6A">
        <w:rPr>
          <w:color w:val="000000" w:themeColor="text1"/>
          <w:sz w:val="24"/>
          <w:szCs w:val="24"/>
        </w:rPr>
        <w:t xml:space="preserve">situations </w:t>
      </w:r>
      <w:r w:rsidR="000F7E1E" w:rsidRPr="00F26C6A">
        <w:rPr>
          <w:color w:val="000000" w:themeColor="text1"/>
          <w:sz w:val="24"/>
          <w:szCs w:val="24"/>
        </w:rPr>
        <w:t>would scripting be more appropriate than writing a compiled program?</w:t>
      </w:r>
    </w:p>
    <w:p w14:paraId="33242A21" w14:textId="77777777" w:rsidR="00684518" w:rsidRPr="00F26C6A" w:rsidRDefault="00684518" w:rsidP="00684518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You need to carry out a computation that requires high performance and must be as quick as possible.</w:t>
      </w:r>
    </w:p>
    <w:p w14:paraId="0D7115D9" w14:textId="77777777" w:rsidR="00684518" w:rsidRPr="00F26C6A" w:rsidRDefault="00684518" w:rsidP="00684518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You need to carry out an administrative task repeatedly, and the task does not require maximum efficiency.</w:t>
      </w:r>
    </w:p>
    <w:p w14:paraId="465FE1D9" w14:textId="77777777" w:rsidR="00684518" w:rsidRPr="00F26C6A" w:rsidRDefault="00684518" w:rsidP="00684518">
      <w:pPr>
        <w:pStyle w:val="ListParagraph"/>
        <w:numPr>
          <w:ilvl w:val="0"/>
          <w:numId w:val="5"/>
        </w:numPr>
        <w:spacing w:before="0" w:after="0" w:line="240" w:lineRule="auto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Your task requires the use of several specialized libraries (modules) that have interfaces designed for programs written in C (Java).</w:t>
      </w:r>
    </w:p>
    <w:p w14:paraId="67682EA0" w14:textId="77777777" w:rsidR="00684518" w:rsidRPr="00F26C6A" w:rsidRDefault="00684518" w:rsidP="00D36E31">
      <w:pPr>
        <w:pStyle w:val="ListParagraph"/>
        <w:numPr>
          <w:ilvl w:val="0"/>
          <w:numId w:val="5"/>
        </w:numPr>
        <w:spacing w:before="0" w:line="240" w:lineRule="auto"/>
        <w:rPr>
          <w:color w:val="000000" w:themeColor="text1"/>
          <w:sz w:val="24"/>
          <w:szCs w:val="24"/>
        </w:rPr>
      </w:pPr>
      <w:r w:rsidRPr="00F26C6A">
        <w:rPr>
          <w:color w:val="000000" w:themeColor="text1"/>
          <w:sz w:val="24"/>
          <w:szCs w:val="24"/>
        </w:rPr>
        <w:t>Your computational task requires use of a low-level resource.</w:t>
      </w:r>
    </w:p>
    <w:p w14:paraId="22D1A670" w14:textId="77777777" w:rsidR="00B44A7B" w:rsidRPr="00F26C6A" w:rsidRDefault="00B44A7B" w:rsidP="00EE1317">
      <w:pPr>
        <w:rPr>
          <w:color w:val="000000" w:themeColor="text1"/>
          <w:sz w:val="24"/>
          <w:szCs w:val="24"/>
        </w:rPr>
      </w:pPr>
      <w:r w:rsidRPr="00F26C6A">
        <w:rPr>
          <w:rStyle w:val="SubtleReference"/>
          <w:color w:val="000000" w:themeColor="text1"/>
          <w:sz w:val="24"/>
          <w:szCs w:val="24"/>
        </w:rPr>
        <w:t>Answer:</w:t>
      </w:r>
      <w:r w:rsidR="00496EB4" w:rsidRPr="00F26C6A">
        <w:rPr>
          <w:rStyle w:val="SubtleReference"/>
          <w:color w:val="000000" w:themeColor="text1"/>
          <w:sz w:val="24"/>
          <w:szCs w:val="24"/>
        </w:rPr>
        <w:t xml:space="preserve"> b. Compiled programs are faster than scripts, so a is wrong. Calling specialized libraries in a given programming language is best done using that language (or a compatible one), so c is wrong. Shell scripts work at the user level, so low-level resources must be accessed using other programs, so d is wrong. Scripts are typically used for administrative tasks that must be repeated and for which speed is not critical, so b is correct.</w:t>
      </w:r>
    </w:p>
    <w:p w14:paraId="5F4B2699" w14:textId="77777777" w:rsidR="00013197" w:rsidRPr="00F26C6A" w:rsidRDefault="00013197" w:rsidP="00594948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013197" w:rsidRPr="00F26C6A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58537" w14:textId="77777777" w:rsidR="00336D73" w:rsidRDefault="00336D73">
      <w:r>
        <w:separator/>
      </w:r>
    </w:p>
  </w:endnote>
  <w:endnote w:type="continuationSeparator" w:id="0">
    <w:p w14:paraId="772F0270" w14:textId="77777777" w:rsidR="00336D73" w:rsidRDefault="0033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78B06" w14:textId="77777777" w:rsidR="00A7799E" w:rsidRDefault="00336D73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AF346BE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4B502D">
      <w:rPr>
        <w:rFonts w:ascii="Calibri" w:hAnsi="Calibri"/>
        <w:noProof/>
        <w:sz w:val="14"/>
      </w:rPr>
      <w:t>5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65CD618F" w14:textId="77777777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1ED8C30" wp14:editId="0127EAE1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399F7" w14:textId="77777777" w:rsidR="00D40DB9" w:rsidRDefault="00336D73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36A5A41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4B502D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5136545F" w14:textId="77777777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5215695F" wp14:editId="1A784D56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1AD22" w14:textId="77777777" w:rsidR="00336D73" w:rsidRDefault="00336D73">
      <w:r>
        <w:separator/>
      </w:r>
    </w:p>
  </w:footnote>
  <w:footnote w:type="continuationSeparator" w:id="0">
    <w:p w14:paraId="45EC8B22" w14:textId="77777777" w:rsidR="00336D73" w:rsidRDefault="00336D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96864" w14:textId="77777777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CF"/>
    <w:multiLevelType w:val="hybridMultilevel"/>
    <w:tmpl w:val="44F61F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14345"/>
    <w:multiLevelType w:val="hybridMultilevel"/>
    <w:tmpl w:val="F2ECCA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778E9"/>
    <w:multiLevelType w:val="hybridMultilevel"/>
    <w:tmpl w:val="93D834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A0C2A"/>
    <w:multiLevelType w:val="hybridMultilevel"/>
    <w:tmpl w:val="AA1C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E56FB"/>
    <w:multiLevelType w:val="hybridMultilevel"/>
    <w:tmpl w:val="FB28E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6746E1"/>
    <w:multiLevelType w:val="hybridMultilevel"/>
    <w:tmpl w:val="60982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FB6E97"/>
    <w:multiLevelType w:val="hybridMultilevel"/>
    <w:tmpl w:val="AEEC41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23E4D"/>
    <w:multiLevelType w:val="hybridMultilevel"/>
    <w:tmpl w:val="6ECCF620"/>
    <w:lvl w:ilvl="0" w:tplc="65EA5ED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32F8F"/>
    <w:multiLevelType w:val="hybridMultilevel"/>
    <w:tmpl w:val="1BB0886E"/>
    <w:lvl w:ilvl="0" w:tplc="F6E8DC9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304DD"/>
    <w:multiLevelType w:val="hybridMultilevel"/>
    <w:tmpl w:val="97DC4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03B87"/>
    <w:multiLevelType w:val="hybridMultilevel"/>
    <w:tmpl w:val="B7B63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B3053"/>
    <w:multiLevelType w:val="hybridMultilevel"/>
    <w:tmpl w:val="48EE3A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2A90D00"/>
    <w:multiLevelType w:val="hybridMultilevel"/>
    <w:tmpl w:val="3A36B342"/>
    <w:lvl w:ilvl="0" w:tplc="C33E961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74046C"/>
    <w:multiLevelType w:val="hybridMultilevel"/>
    <w:tmpl w:val="C52E16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DE6A9D"/>
    <w:multiLevelType w:val="hybridMultilevel"/>
    <w:tmpl w:val="A24CC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E0FFC"/>
    <w:multiLevelType w:val="hybridMultilevel"/>
    <w:tmpl w:val="172E9A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975172"/>
    <w:multiLevelType w:val="hybridMultilevel"/>
    <w:tmpl w:val="8AF6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1411B4"/>
    <w:multiLevelType w:val="hybridMultilevel"/>
    <w:tmpl w:val="CC7AEE94"/>
    <w:lvl w:ilvl="0" w:tplc="B6B6FB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2C1639"/>
    <w:multiLevelType w:val="hybridMultilevel"/>
    <w:tmpl w:val="860E6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7D3E73"/>
    <w:multiLevelType w:val="hybridMultilevel"/>
    <w:tmpl w:val="019297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D87373"/>
    <w:multiLevelType w:val="hybridMultilevel"/>
    <w:tmpl w:val="9B00E9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74E64"/>
    <w:multiLevelType w:val="hybridMultilevel"/>
    <w:tmpl w:val="35DE1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7"/>
  </w:num>
  <w:num w:numId="14">
    <w:abstractNumId w:val="22"/>
  </w:num>
  <w:num w:numId="15">
    <w:abstractNumId w:val="20"/>
  </w:num>
  <w:num w:numId="16">
    <w:abstractNumId w:val="23"/>
  </w:num>
  <w:num w:numId="17">
    <w:abstractNumId w:val="10"/>
  </w:num>
  <w:num w:numId="18">
    <w:abstractNumId w:val="19"/>
  </w:num>
  <w:num w:numId="19">
    <w:abstractNumId w:val="24"/>
  </w:num>
  <w:num w:numId="20">
    <w:abstractNumId w:val="21"/>
  </w:num>
  <w:num w:numId="21">
    <w:abstractNumId w:val="16"/>
  </w:num>
  <w:num w:numId="22">
    <w:abstractNumId w:val="3"/>
  </w:num>
  <w:num w:numId="23">
    <w:abstractNumId w:val="12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ED"/>
    <w:rsid w:val="00006B32"/>
    <w:rsid w:val="00010706"/>
    <w:rsid w:val="00013197"/>
    <w:rsid w:val="000649B5"/>
    <w:rsid w:val="000A4BDE"/>
    <w:rsid w:val="000F7E1E"/>
    <w:rsid w:val="00111DFB"/>
    <w:rsid w:val="001A71D6"/>
    <w:rsid w:val="001B4E9D"/>
    <w:rsid w:val="001C3953"/>
    <w:rsid w:val="001E68C2"/>
    <w:rsid w:val="0020324C"/>
    <w:rsid w:val="002102A9"/>
    <w:rsid w:val="00245745"/>
    <w:rsid w:val="00271AE7"/>
    <w:rsid w:val="00276850"/>
    <w:rsid w:val="002C4B43"/>
    <w:rsid w:val="002E7E76"/>
    <w:rsid w:val="002F03AE"/>
    <w:rsid w:val="002F2CEF"/>
    <w:rsid w:val="00313533"/>
    <w:rsid w:val="0032640A"/>
    <w:rsid w:val="00336D73"/>
    <w:rsid w:val="00347B71"/>
    <w:rsid w:val="0036356E"/>
    <w:rsid w:val="00364F81"/>
    <w:rsid w:val="00367C99"/>
    <w:rsid w:val="003C4E7E"/>
    <w:rsid w:val="003C57A9"/>
    <w:rsid w:val="0046268F"/>
    <w:rsid w:val="00496EB4"/>
    <w:rsid w:val="004B502D"/>
    <w:rsid w:val="005077A1"/>
    <w:rsid w:val="0051152D"/>
    <w:rsid w:val="00594948"/>
    <w:rsid w:val="005F296B"/>
    <w:rsid w:val="00675D39"/>
    <w:rsid w:val="00684518"/>
    <w:rsid w:val="006926DB"/>
    <w:rsid w:val="00714366"/>
    <w:rsid w:val="00751B0B"/>
    <w:rsid w:val="00796D54"/>
    <w:rsid w:val="007B40D7"/>
    <w:rsid w:val="007B5098"/>
    <w:rsid w:val="007F74BD"/>
    <w:rsid w:val="008308D9"/>
    <w:rsid w:val="00853A8E"/>
    <w:rsid w:val="00863B79"/>
    <w:rsid w:val="00867473"/>
    <w:rsid w:val="008C72D2"/>
    <w:rsid w:val="008C7E92"/>
    <w:rsid w:val="008D5430"/>
    <w:rsid w:val="0092482E"/>
    <w:rsid w:val="00940873"/>
    <w:rsid w:val="0095227A"/>
    <w:rsid w:val="00984E55"/>
    <w:rsid w:val="009E7BE6"/>
    <w:rsid w:val="00A517CC"/>
    <w:rsid w:val="00A565F1"/>
    <w:rsid w:val="00A76C1E"/>
    <w:rsid w:val="00A7799E"/>
    <w:rsid w:val="00AA74A5"/>
    <w:rsid w:val="00AB34D8"/>
    <w:rsid w:val="00AD6617"/>
    <w:rsid w:val="00B10FD5"/>
    <w:rsid w:val="00B11EB6"/>
    <w:rsid w:val="00B44A7B"/>
    <w:rsid w:val="00B71E53"/>
    <w:rsid w:val="00BA6B8E"/>
    <w:rsid w:val="00BB0C78"/>
    <w:rsid w:val="00BC025C"/>
    <w:rsid w:val="00BC3835"/>
    <w:rsid w:val="00BF43F7"/>
    <w:rsid w:val="00C27DAD"/>
    <w:rsid w:val="00C429F9"/>
    <w:rsid w:val="00CA652E"/>
    <w:rsid w:val="00CC22A5"/>
    <w:rsid w:val="00CD551A"/>
    <w:rsid w:val="00CF5DFF"/>
    <w:rsid w:val="00CF651C"/>
    <w:rsid w:val="00D07D29"/>
    <w:rsid w:val="00D36E31"/>
    <w:rsid w:val="00D40DB9"/>
    <w:rsid w:val="00DC0C38"/>
    <w:rsid w:val="00DD1941"/>
    <w:rsid w:val="00DD531D"/>
    <w:rsid w:val="00DF2652"/>
    <w:rsid w:val="00E068D9"/>
    <w:rsid w:val="00E3142C"/>
    <w:rsid w:val="00E314A3"/>
    <w:rsid w:val="00E3365C"/>
    <w:rsid w:val="00E574ED"/>
    <w:rsid w:val="00E96F1D"/>
    <w:rsid w:val="00EB4C8E"/>
    <w:rsid w:val="00EB5F36"/>
    <w:rsid w:val="00EC4C97"/>
    <w:rsid w:val="00ED1BC7"/>
    <w:rsid w:val="00ED65F5"/>
    <w:rsid w:val="00EE1317"/>
    <w:rsid w:val="00F11AD6"/>
    <w:rsid w:val="00F253CB"/>
    <w:rsid w:val="00F2563D"/>
    <w:rsid w:val="00F26C6A"/>
    <w:rsid w:val="00F639B9"/>
    <w:rsid w:val="00F652FA"/>
    <w:rsid w:val="00F85F5F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5DE4C"/>
  <w15:docId w15:val="{5DDAAF18-2F49-4D59-82DD-8E8CB129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B7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7B71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1E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76C1E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table" w:styleId="TableGrid">
    <w:name w:val="Table Grid"/>
    <w:basedOn w:val="TableNormal"/>
    <w:uiPriority w:val="39"/>
    <w:rsid w:val="00984E5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363F2-7904-C249-A064-A61EE79D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340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Ham, Michael</cp:lastModifiedBy>
  <cp:revision>30</cp:revision>
  <dcterms:created xsi:type="dcterms:W3CDTF">2017-04-07T22:14:00Z</dcterms:created>
  <dcterms:modified xsi:type="dcterms:W3CDTF">2017-11-30T19:48:00Z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